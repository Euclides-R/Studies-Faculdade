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BD3" w:rsidRDefault="00BD1BD3" w:rsidP="00BD1BD3">
      <w:pPr>
        <w:pStyle w:val="Default"/>
      </w:pPr>
    </w:p>
    <w:p w:rsidR="004D40E3" w:rsidRDefault="00BD1BD3" w:rsidP="004D40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Faculdade Estácio de Sá</w:t>
      </w:r>
    </w:p>
    <w:p w:rsidR="004D40E3" w:rsidRDefault="000D5E0C" w:rsidP="004D40E3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352800" cy="457200"/>
                <wp:effectExtent l="3810" t="0" r="0" b="31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BD3" w:rsidRDefault="00BD1BD3" w:rsidP="00BD1B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Aluno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Euclides Rodrigues Junior </w:t>
                            </w:r>
                          </w:p>
                          <w:p w:rsidR="00BD1BD3" w:rsidRDefault="00BD1BD3" w:rsidP="00BD1B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N° da Matrícula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201902501691</w:t>
                            </w:r>
                          </w:p>
                          <w:p w:rsidR="00BD1BD3" w:rsidRDefault="00BD1B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264pt;height:3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" filled="f" stroked="f">
                <v:textbox>
                  <w:txbxContent>
                    <w:p w:rsidR="00BD1BD3" w:rsidRDefault="00BD1BD3" w:rsidP="00BD1B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Aluno</w:t>
                      </w:r>
                      <w:r>
                        <w:rPr>
                          <w:sz w:val="22"/>
                          <w:szCs w:val="22"/>
                        </w:rPr>
                        <w:t xml:space="preserve">: Euclides Rodrigues Junior </w:t>
                      </w:r>
                    </w:p>
                    <w:p w:rsidR="00BD1BD3" w:rsidRDefault="00BD1BD3" w:rsidP="00BD1B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N° da Matrícula</w:t>
                      </w:r>
                      <w:r>
                        <w:rPr>
                          <w:sz w:val="22"/>
                          <w:szCs w:val="22"/>
                        </w:rPr>
                        <w:t>: 201902501691</w:t>
                      </w:r>
                    </w:p>
                    <w:p w:rsidR="00BD1BD3" w:rsidRDefault="00BD1BD3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74390" cy="590550"/>
                <wp:effectExtent l="0" t="127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BD3" w:rsidRDefault="00BD1BD3" w:rsidP="00BD1BD3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TRABALHO DE ESTRUTURA DE DADOS</w:t>
                            </w:r>
                          </w:p>
                          <w:p w:rsidR="00BD1BD3" w:rsidRPr="00BD1BD3" w:rsidRDefault="00BD1BD3" w:rsidP="00BD1BD3">
                            <w:pPr>
                              <w:pStyle w:val="Default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PROFESSOR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: RICARDO EIJI KONDO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0;margin-top:0;width:265.7pt;height:46.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" filled="f" stroked="f">
                <v:textbox>
                  <w:txbxContent>
                    <w:p w:rsidR="00BD1BD3" w:rsidRDefault="00BD1BD3" w:rsidP="00BD1BD3">
                      <w:pPr>
                        <w:pStyle w:val="Defaul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TRABALHO DE ESTRUTURA DE DADOS</w:t>
                      </w:r>
                    </w:p>
                    <w:p w:rsidR="00BD1BD3" w:rsidRPr="00BD1BD3" w:rsidRDefault="00BD1BD3" w:rsidP="00BD1BD3">
                      <w:pPr>
                        <w:pStyle w:val="Default"/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PROFESSOR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: RICARDO EIJI KONDO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4D40E3" w:rsidP="004D40E3">
      <w:pPr>
        <w:pStyle w:val="Default"/>
        <w:rPr>
          <w:sz w:val="22"/>
          <w:szCs w:val="22"/>
        </w:rPr>
      </w:pPr>
    </w:p>
    <w:p w:rsidR="004D40E3" w:rsidRDefault="000D5E0C" w:rsidP="004D40E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TRABALHO AV2 – ESTRUTURA DE DADOS</w:t>
      </w:r>
    </w:p>
    <w:p w:rsidR="000D5E0C" w:rsidRDefault="000D5E0C" w:rsidP="004D40E3">
      <w:pPr>
        <w:pStyle w:val="Default"/>
        <w:rPr>
          <w:b/>
          <w:bCs/>
          <w:sz w:val="22"/>
          <w:szCs w:val="22"/>
        </w:rPr>
      </w:pPr>
    </w:p>
    <w:p w:rsidR="000D5E0C" w:rsidRPr="000D5E0C" w:rsidRDefault="000D5E0C" w:rsidP="004D40E3">
      <w:pPr>
        <w:pStyle w:val="Default"/>
        <w:rPr>
          <w:b/>
          <w:sz w:val="22"/>
          <w:szCs w:val="22"/>
        </w:rPr>
      </w:pPr>
      <w:r w:rsidRPr="000D5E0C">
        <w:rPr>
          <w:b/>
          <w:sz w:val="22"/>
          <w:szCs w:val="22"/>
        </w:rPr>
        <w:t>Pilha=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#include &lt;iostream&gt;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#include &lt;tchar.h&gt;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#include &lt;stdio.h&gt;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#include &lt;string.h&gt;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#include &lt;stdlib.h&gt;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using namespace std;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#define qtd 5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typedef struct DADOS_ALUNO{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  <w:t>int number;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  <w:t>struct DADOS_ALUNO *link;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}dado;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int main(){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dado *pLista;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int opcao=0;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void nulo(dado **pR);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void inserir(dado **pR);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void verificar(dado **pR);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void remover(dado **pR);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pLista = (dado *)malloc(sizeof(struct DADOS_ALUNO));</w:t>
      </w:r>
    </w:p>
    <w:p w:rsid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nulo(&amp;pLista);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for(int y=0;y&lt;qtd;y++){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cout&lt;&lt;"\n1 - Inserir: ";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cout&lt;&lt;"\n2 - Verificar: ";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cout&lt;&lt;"\n3 - Remover: ";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cout&lt;&lt;"\n5 - Esvaziar: ";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cout&lt;&lt;"\n5 - Sair: "&lt;&lt;endl;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cout&lt;&lt;"Selecione uma das opcoes: ";</w:t>
      </w:r>
      <w:bookmarkStart w:id="0" w:name="_GoBack"/>
      <w:bookmarkEnd w:id="0"/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  <w:lang w:val="en-US"/>
        </w:rPr>
        <w:t>cin&gt;&gt;opcao;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switch (opcao)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case 1: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inserir(&amp;pLista);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case 2: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verificar(&amp;pLista);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case 3: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remover(&amp;pLista);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case 4: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  <w:t>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  <w:lang w:val="en-US"/>
        </w:rPr>
        <w:tab/>
      </w:r>
      <w:r w:rsidRPr="000D5E0C">
        <w:rPr>
          <w:bCs/>
          <w:sz w:val="22"/>
          <w:szCs w:val="22"/>
        </w:rPr>
        <w:t>case 5: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exit(0);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lastRenderedPageBreak/>
        <w:tab/>
      </w:r>
      <w:r w:rsidRPr="000D5E0C">
        <w:rPr>
          <w:bCs/>
          <w:sz w:val="22"/>
          <w:szCs w:val="22"/>
        </w:rPr>
        <w:tab/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return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int nulo(dado **pR){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(*pR)-&gt;link=NULL;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void inserir(dado **pR){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dado *temporario;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int valor;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cout&lt;&lt;"Valor: ";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scanf("%d", &amp;valor);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temporario = (dado *)malloc(sizeof(dado));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temporario-&gt;number=valor;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temporario-&gt;link=(*pR)-&gt;link;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(*pR)-&gt;link = temporario;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void verificar(dado **pR){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dado *temporario;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if((*pR)-&gt;link==NULL){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cout&lt;&lt;"Lista Vazia!!!\n";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else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temporario = (dado *)malloc(sizeof(dado));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temporario = (*pR)-&gt;link;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while(temporario!=NULL){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cout&lt;&lt;"Valor: "&lt;&lt;temporario-&gt;number&lt;&lt;endl;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temporario = temporario-&gt;link;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void remover(dado **pR){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dado *temporario;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if((*pR)-&gt;link==NULL){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cout&lt;&lt;"Lista vazia!!!"&lt;&lt;endl;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else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temporario = (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*pR)-&gt;link;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(*pR)-&gt;link = temporario-&gt;link;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</w:r>
      <w:r w:rsidRPr="000D5E0C">
        <w:rPr>
          <w:bCs/>
          <w:sz w:val="22"/>
          <w:szCs w:val="22"/>
        </w:rPr>
        <w:tab/>
        <w:t>free(temporario);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ab/>
        <w:t>}</w:t>
      </w:r>
    </w:p>
    <w:p w:rsid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</w:t>
      </w:r>
    </w:p>
    <w:p w:rsid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/>
          <w:sz w:val="22"/>
          <w:szCs w:val="22"/>
        </w:rPr>
      </w:pPr>
      <w:r w:rsidRPr="000D5E0C">
        <w:rPr>
          <w:b/>
          <w:sz w:val="22"/>
          <w:szCs w:val="22"/>
        </w:rPr>
        <w:t>Filas=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#include &lt;stdio.h&gt;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#include &lt;stdlib.h&gt;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#define MALLOC(x) ((x *) malloc (sizeof(x)))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void insere (void);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void exibir (void);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void exclui (void);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struct no{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int item;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struct no *proximo,*anterior;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 };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typedef struct no no_t;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no_t *novo;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struct cabec{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int tamanho;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no_t *first;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no_t *last;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    };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typedef struct cabec cabec_t;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cabec_t *t;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int main(void)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int op,k;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t=MALLOC(cabec_t);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 xml:space="preserve"> </w:t>
      </w:r>
      <w:r w:rsidRPr="000D5E0C">
        <w:rPr>
          <w:bCs/>
          <w:sz w:val="22"/>
          <w:szCs w:val="22"/>
        </w:rPr>
        <w:t>t-&gt;tamanho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novo = t-&gt;first = t-&gt;last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for (;;)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printf("\n1-Inserir");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printf("\n2-Exibir");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printf("\n3-Excluir");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printf("\n4-Sair");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printf("\nSua opï¿½ï¿½o: 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 xml:space="preserve">   </w:t>
      </w:r>
      <w:r w:rsidRPr="000D5E0C">
        <w:rPr>
          <w:bCs/>
          <w:sz w:val="22"/>
          <w:szCs w:val="22"/>
          <w:lang w:val="en-US"/>
        </w:rPr>
        <w:t>scanf("%d",&amp;op);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switch(op){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case 1 : insere();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         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case 2 : exibir();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         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case 3 : exclui();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         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case 4 : exit(0);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 xml:space="preserve">        </w:t>
      </w:r>
      <w:r w:rsidRPr="000D5E0C">
        <w:rPr>
          <w:bCs/>
          <w:sz w:val="22"/>
          <w:szCs w:val="22"/>
        </w:rPr>
        <w:t>default: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          printf("Opï¿½ï¿½o Errada");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 xml:space="preserve">                 </w:t>
      </w:r>
      <w:r w:rsidRPr="000D5E0C">
        <w:rPr>
          <w:bCs/>
          <w:sz w:val="22"/>
          <w:szCs w:val="22"/>
          <w:lang w:val="en-US"/>
        </w:rPr>
        <w:t>scanf("%d",&amp;k);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     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lastRenderedPageBreak/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>void insere(void)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int j;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printf("Dado: 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scanf("%d",&amp;j);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novo = MALLOC(no_t);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novo-&gt;proximo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 xml:space="preserve"> </w:t>
      </w:r>
      <w:r w:rsidRPr="000D5E0C">
        <w:rPr>
          <w:bCs/>
          <w:sz w:val="22"/>
          <w:szCs w:val="22"/>
          <w:lang w:val="en-US"/>
        </w:rPr>
        <w:t>novo-&gt;item = j;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if (t-&gt;first == 0)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 xml:space="preserve"> </w:t>
      </w:r>
      <w:r w:rsidRPr="000D5E0C">
        <w:rPr>
          <w:bCs/>
          <w:sz w:val="22"/>
          <w:szCs w:val="22"/>
        </w:rPr>
        <w:t>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novo-&gt;anterior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t-&gt;first = novo;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else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t-&gt;last-&gt;proximo = novo;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novo-&gt;anterior = t-&gt;last;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t-&gt;last = novo;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t-&gt;tamanho++;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void exibir(void)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no_t *p;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 xml:space="preserve"> </w:t>
      </w:r>
      <w:r w:rsidRPr="000D5E0C">
        <w:rPr>
          <w:bCs/>
          <w:sz w:val="22"/>
          <w:szCs w:val="22"/>
          <w:lang w:val="en-US"/>
        </w:rPr>
        <w:t>char k[80];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if (t-&gt;first==0)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printf("Lista Vazia");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return;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p = t-&gt;first;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do{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 xml:space="preserve">    </w:t>
      </w:r>
      <w:r w:rsidRPr="000D5E0C">
        <w:rPr>
          <w:bCs/>
          <w:sz w:val="22"/>
          <w:szCs w:val="22"/>
        </w:rPr>
        <w:t>printf("\Dado %d",p-&gt;item);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p = p-&gt;proximo;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}while (p!=0);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printf("\n\nTem %d Dados",t-&gt;tamanho);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scanf("%s",&amp;k);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void exclui(void)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>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no_t *anterior1, *novo1, *ajuda;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int j,h=0;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char i[80];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 xml:space="preserve"> </w:t>
      </w:r>
      <w:r w:rsidRPr="000D5E0C">
        <w:rPr>
          <w:bCs/>
          <w:sz w:val="22"/>
          <w:szCs w:val="22"/>
          <w:lang w:val="en-US"/>
        </w:rPr>
        <w:t>novo1 = t-&gt;first;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if (t-&gt;first==0)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 xml:space="preserve"> </w:t>
      </w:r>
      <w:r w:rsidRPr="000D5E0C">
        <w:rPr>
          <w:bCs/>
          <w:sz w:val="22"/>
          <w:szCs w:val="22"/>
        </w:rPr>
        <w:t>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printf("Lista Vazia");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scanf("%s",&amp;i);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lastRenderedPageBreak/>
        <w:t xml:space="preserve">    return;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printf("Digite o dado que deseja excluir: ");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scanf("%d",&amp;j);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do{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if (novo1-&gt;item == j)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 xml:space="preserve">    </w:t>
      </w:r>
      <w:r w:rsidRPr="000D5E0C">
        <w:rPr>
          <w:bCs/>
          <w:sz w:val="22"/>
          <w:szCs w:val="22"/>
          <w:lang w:val="en-US"/>
        </w:rPr>
        <w:t>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if (t-&gt;first-&gt;anterior == 0 &amp;&amp; t-&gt;first-&gt;proximo == 0)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novo = t-&gt;first = t-&gt;last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 xml:space="preserve">       </w:t>
      </w:r>
      <w:r w:rsidRPr="000D5E0C">
        <w:rPr>
          <w:bCs/>
          <w:sz w:val="22"/>
          <w:szCs w:val="22"/>
        </w:rPr>
        <w:t>t-&gt;tamanho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else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if (novo1-&gt;anterior != 0 &amp;&amp; novo1-&gt;proximo == 0)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anterior1-&gt;proximo=0;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t-&gt;last = anterior1;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free(novo1);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t-&gt;tamanho--;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</w:rPr>
        <w:t xml:space="preserve">      </w:t>
      </w:r>
      <w:r w:rsidRPr="000D5E0C">
        <w:rPr>
          <w:bCs/>
          <w:sz w:val="22"/>
          <w:szCs w:val="22"/>
          <w:lang w:val="en-US"/>
        </w:rPr>
        <w:t>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else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if (h == 0 &amp;&amp; t-&gt;first-&gt;proximo != 0 &amp;&amp; t-&gt;first-&gt;anterior == 0)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t-&gt;first = novo1-&gt;proximo;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lang w:val="en-US"/>
        </w:rPr>
      </w:pPr>
      <w:r w:rsidRPr="000D5E0C">
        <w:rPr>
          <w:bCs/>
          <w:sz w:val="22"/>
          <w:szCs w:val="22"/>
          <w:lang w:val="en-US"/>
        </w:rPr>
        <w:t xml:space="preserve">       t-&gt;first-&gt;anterior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  <w:lang w:val="en-US"/>
        </w:rPr>
        <w:t xml:space="preserve">       </w:t>
      </w:r>
      <w:r w:rsidRPr="000D5E0C">
        <w:rPr>
          <w:bCs/>
          <w:sz w:val="22"/>
          <w:szCs w:val="22"/>
        </w:rPr>
        <w:t>novo1-&gt;proximo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novo1-&gt;anterior=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free(novo1);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t-&gt;tamanho--;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else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if (novo1-&gt;anterior != 0 &amp;&amp; novo1-&gt;proximo != 0)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{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anterior1-&gt;proximo = novo1-&gt;proximo;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novo1-&gt;proximo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anterior1-&gt;proximo-&gt;anterior = novo1-&gt;anterior;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novo1-&gt;anterior = 0;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free(novo1);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t-&gt;tamanho--;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 break;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 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}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anterior1 = novo1;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novo1 = novo1-&gt;proximo;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   h++;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</w:rPr>
      </w:pPr>
      <w:r w:rsidRPr="000D5E0C">
        <w:rPr>
          <w:bCs/>
          <w:sz w:val="22"/>
          <w:szCs w:val="22"/>
        </w:rPr>
        <w:t xml:space="preserve"> }while(novo1 != 0);</w:t>
      </w:r>
    </w:p>
    <w:p w:rsidR="000D5E0C" w:rsidRPr="000D5E0C" w:rsidRDefault="000D5E0C" w:rsidP="000D5E0C">
      <w:pPr>
        <w:pStyle w:val="Default"/>
        <w:rPr>
          <w:bCs/>
          <w:sz w:val="22"/>
          <w:szCs w:val="22"/>
          <w:u w:val="single"/>
        </w:rPr>
      </w:pPr>
      <w:r w:rsidRPr="000D5E0C">
        <w:rPr>
          <w:bCs/>
          <w:sz w:val="22"/>
          <w:szCs w:val="22"/>
        </w:rPr>
        <w:t>}</w:t>
      </w:r>
    </w:p>
    <w:sectPr w:rsidR="000D5E0C" w:rsidRPr="000D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2D5" w:rsidRDefault="00C572D5" w:rsidP="004D40E3">
      <w:pPr>
        <w:spacing w:after="0" w:line="240" w:lineRule="auto"/>
      </w:pPr>
      <w:r>
        <w:separator/>
      </w:r>
    </w:p>
  </w:endnote>
  <w:endnote w:type="continuationSeparator" w:id="0">
    <w:p w:rsidR="00C572D5" w:rsidRDefault="00C572D5" w:rsidP="004D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2D5" w:rsidRDefault="00C572D5" w:rsidP="004D40E3">
      <w:pPr>
        <w:spacing w:after="0" w:line="240" w:lineRule="auto"/>
      </w:pPr>
      <w:r>
        <w:separator/>
      </w:r>
    </w:p>
  </w:footnote>
  <w:footnote w:type="continuationSeparator" w:id="0">
    <w:p w:rsidR="00C572D5" w:rsidRDefault="00C572D5" w:rsidP="004D4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0C"/>
    <w:rsid w:val="000D5E0C"/>
    <w:rsid w:val="00394BD8"/>
    <w:rsid w:val="004D40E3"/>
    <w:rsid w:val="00BD1BD3"/>
    <w:rsid w:val="00C572D5"/>
    <w:rsid w:val="00D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8E7D"/>
  <w15:chartTrackingRefBased/>
  <w15:docId w15:val="{CABBB1EC-875B-45D4-A6C5-5FD94656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D1BD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4D40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D40E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D40E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4D40E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clides\Documents\Modelos%20Personalizados%20do%20Office\Capa%20model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Capa modelo.dot</Template>
  <TotalTime>2</TotalTime>
  <Pages>6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</dc:creator>
  <cp:keywords/>
  <dc:description/>
  <cp:lastModifiedBy>Euclides Rodrigues Jr.</cp:lastModifiedBy>
  <cp:revision>1</cp:revision>
  <dcterms:created xsi:type="dcterms:W3CDTF">2019-10-24T16:18:00Z</dcterms:created>
  <dcterms:modified xsi:type="dcterms:W3CDTF">2019-10-24T16:20:00Z</dcterms:modified>
</cp:coreProperties>
</file>